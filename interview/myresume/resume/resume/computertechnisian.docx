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446"/>
        <w:gridCol w:w="6930"/>
        <w:gridCol w:w="1548"/>
      </w:tblGrid>
      <w:tr w:rsidR="00FD3F5C">
        <w:tblPrEx>
          <w:tblCellMar>
            <w:top w:w="0" w:type="dxa"/>
            <w:bottom w:w="0" w:type="dxa"/>
          </w:tblCellMar>
        </w:tblPrEx>
        <w:tc>
          <w:tcPr>
            <w:tcW w:w="8856" w:type="dxa"/>
            <w:gridSpan w:val="3"/>
            <w:tcBorders>
              <w:bottom w:val="single" w:sz="2" w:space="0" w:color="808080"/>
            </w:tcBorders>
          </w:tcPr>
          <w:p w:rsidR="00FD3F5C" w:rsidRPr="00736434" w:rsidRDefault="00373741" w:rsidP="00373741">
            <w:r w:rsidRPr="00736434">
              <w:fldChar w:fldCharType="begin"/>
            </w:r>
            <w:r w:rsidRPr="00736434">
              <w:instrText xml:space="preserve">MACROBUTTON </w:instrText>
            </w:r>
            <w:r>
              <w:instrText>D</w:instrText>
            </w:r>
            <w:r w:rsidRPr="00736434">
              <w:instrText>o</w:instrText>
            </w:r>
            <w:r>
              <w:instrText>FieldClick</w:instrText>
            </w:r>
            <w:r w:rsidRPr="00736434">
              <w:instrText xml:space="preserve"> [</w:instrText>
            </w:r>
            <w:r w:rsidRPr="00373741">
              <w:rPr>
                <w:b/>
              </w:rPr>
              <w:instrText xml:space="preserve">Your </w:instrText>
            </w:r>
            <w:r w:rsidR="00B20B36">
              <w:rPr>
                <w:b/>
              </w:rPr>
              <w:instrText>N</w:instrText>
            </w:r>
            <w:r>
              <w:rPr>
                <w:b/>
              </w:rPr>
              <w:instrText>ame</w:instrText>
            </w:r>
            <w:r w:rsidRPr="00736434">
              <w:instrText>]</w:instrText>
            </w:r>
            <w:r w:rsidRPr="00736434">
              <w:fldChar w:fldCharType="end"/>
            </w:r>
          </w:p>
          <w:p w:rsidR="00FD3F5C" w:rsidRPr="00736434" w:rsidRDefault="00A00AAF" w:rsidP="00C67E85">
            <w:r w:rsidRPr="00736434">
              <w:fldChar w:fldCharType="begin"/>
            </w:r>
            <w:r w:rsidRPr="00736434">
              <w:instrText xml:space="preserve">MACROBUTTON </w:instrText>
            </w:r>
            <w:r>
              <w:instrText>D</w:instrText>
            </w:r>
            <w:r w:rsidRPr="00736434">
              <w:instrText>o</w:instrText>
            </w:r>
            <w:r>
              <w:instrText>FieldClick</w:instrText>
            </w:r>
            <w:r w:rsidRPr="00736434">
              <w:instrText xml:space="preserve"> [</w:instrText>
            </w:r>
            <w:r w:rsidR="00B20B36" w:rsidRPr="00B20B36">
              <w:rPr>
                <w:b/>
              </w:rPr>
              <w:instrText>Street</w:instrText>
            </w:r>
            <w:r>
              <w:rPr>
                <w:b/>
              </w:rPr>
              <w:instrText xml:space="preserve"> </w:instrText>
            </w:r>
            <w:r w:rsidR="00B20B36">
              <w:rPr>
                <w:b/>
              </w:rPr>
              <w:instrText>A</w:instrText>
            </w:r>
            <w:r>
              <w:rPr>
                <w:b/>
              </w:rPr>
              <w:instrText>ddress</w:instrText>
            </w:r>
            <w:r w:rsidRPr="00736434">
              <w:instrText>]</w:instrText>
            </w:r>
            <w:r w:rsidRPr="00736434">
              <w:fldChar w:fldCharType="end"/>
            </w:r>
            <w:r w:rsidR="00C7519D">
              <w:t xml:space="preserve">, </w:t>
            </w:r>
            <w:r w:rsidR="00C7519D">
              <w:fldChar w:fldCharType="begin"/>
            </w:r>
            <w:r w:rsidR="00C7519D">
              <w:instrText>MACROBUTTON DoFieldClick [</w:instrText>
            </w:r>
            <w:r w:rsidR="00C7519D" w:rsidRPr="00C7519D">
              <w:rPr>
                <w:b/>
              </w:rPr>
              <w:instrText>City, ST  ZIP Code</w:instrText>
            </w:r>
            <w:r w:rsidR="00C7519D">
              <w:instrText>]</w:instrText>
            </w:r>
            <w:r w:rsidR="00C7519D">
              <w:fldChar w:fldCharType="end"/>
            </w:r>
          </w:p>
          <w:p w:rsidR="00FD3F5C" w:rsidRDefault="00FD3F5C" w:rsidP="00C67E85">
            <w:r w:rsidRPr="00736434">
              <w:fldChar w:fldCharType="begin"/>
            </w:r>
            <w:r w:rsidRPr="00736434">
              <w:instrText xml:space="preserve">MACROBUTTON </w:instrText>
            </w:r>
            <w:r w:rsidR="00D45FC9">
              <w:instrText>D</w:instrText>
            </w:r>
            <w:r w:rsidRPr="00736434">
              <w:instrText>o</w:instrText>
            </w:r>
            <w:r w:rsidR="00D45FC9">
              <w:instrText>FieldClick</w:instrText>
            </w:r>
            <w:r w:rsidRPr="00736434">
              <w:instrText xml:space="preserve"> [</w:instrText>
            </w:r>
            <w:r w:rsidR="00B20B36">
              <w:rPr>
                <w:b/>
              </w:rPr>
              <w:instrText>p</w:instrText>
            </w:r>
            <w:r w:rsidRPr="00D45FC9">
              <w:rPr>
                <w:b/>
              </w:rPr>
              <w:instrText>hone</w:instrText>
            </w:r>
            <w:r w:rsidRPr="00736434">
              <w:instrText>]</w:instrText>
            </w:r>
            <w:r w:rsidRPr="00736434">
              <w:fldChar w:fldCharType="end"/>
            </w:r>
          </w:p>
          <w:p w:rsidR="00523DCA" w:rsidRDefault="00523DCA" w:rsidP="00B20B36">
            <w:r w:rsidRPr="007E1181">
              <w:fldChar w:fldCharType="begin"/>
            </w:r>
            <w:r w:rsidRPr="007E1181">
              <w:instrText xml:space="preserve">MACROBUTTON </w:instrText>
            </w:r>
            <w:r>
              <w:instrText>D</w:instrText>
            </w:r>
            <w:r w:rsidRPr="007E1181">
              <w:instrText>o</w:instrText>
            </w:r>
            <w:r>
              <w:instrText>FieldClick</w:instrText>
            </w:r>
            <w:r w:rsidRPr="007E1181">
              <w:instrText xml:space="preserve"> [</w:instrText>
            </w:r>
            <w:r w:rsidR="00B20B36">
              <w:rPr>
                <w:b/>
              </w:rPr>
              <w:instrText>e-</w:instrText>
            </w:r>
            <w:r>
              <w:rPr>
                <w:b/>
              </w:rPr>
              <w:instrText>mail</w:instrText>
            </w:r>
            <w:r w:rsidRPr="007E1181">
              <w:instrText>]</w:instrText>
            </w:r>
            <w:r w:rsidRPr="007E1181">
              <w:fldChar w:fldCharType="end"/>
            </w:r>
          </w:p>
          <w:p w:rsidR="003E1AAC" w:rsidRPr="00736434" w:rsidRDefault="003E1AAC" w:rsidP="00C67E85"/>
        </w:tc>
      </w:tr>
      <w:tr w:rsidR="00C67E85">
        <w:tblPrEx>
          <w:tblCellMar>
            <w:top w:w="0" w:type="dxa"/>
            <w:bottom w:w="0" w:type="dxa"/>
          </w:tblCellMar>
        </w:tblPrEx>
        <w:tc>
          <w:tcPr>
            <w:tcW w:w="8856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C67E85" w:rsidP="00C67E85">
            <w:pPr>
              <w:pStyle w:val="Heading1"/>
            </w:pPr>
            <w:r>
              <w:t>OBJECTIVE</w:t>
            </w:r>
          </w:p>
        </w:tc>
      </w:tr>
      <w:tr w:rsidR="00C67E85">
        <w:tblPrEx>
          <w:tblCellMar>
            <w:top w:w="0" w:type="dxa"/>
            <w:bottom w:w="0" w:type="dxa"/>
          </w:tblCellMar>
        </w:tblPrEx>
        <w:trPr>
          <w:trHeight w:val="75"/>
        </w:trPr>
        <w:tc>
          <w:tcPr>
            <w:tcW w:w="446" w:type="dxa"/>
            <w:tcBorders>
              <w:top w:val="single" w:sz="2" w:space="0" w:color="808080"/>
              <w:bottom w:val="single" w:sz="2" w:space="0" w:color="808080"/>
            </w:tcBorders>
          </w:tcPr>
          <w:p w:rsidR="00C67E85" w:rsidRDefault="00C67E85" w:rsidP="00C67E85">
            <w:pPr>
              <w:pStyle w:val="Heading1"/>
            </w:pPr>
          </w:p>
        </w:tc>
        <w:tc>
          <w:tcPr>
            <w:tcW w:w="8478" w:type="dxa"/>
            <w:gridSpan w:val="2"/>
            <w:tcBorders>
              <w:top w:val="single" w:sz="2" w:space="0" w:color="808080"/>
              <w:bottom w:val="single" w:sz="2" w:space="0" w:color="808080"/>
            </w:tcBorders>
          </w:tcPr>
          <w:p w:rsidR="00FD3F5C" w:rsidRPr="00240C94" w:rsidRDefault="00FD3F5C" w:rsidP="001F0B32">
            <w:pPr>
              <w:pStyle w:val="Heading3"/>
            </w:pPr>
            <w:r w:rsidRPr="00240C94">
              <w:t>COMPUTER OPERATOR</w:t>
            </w:r>
          </w:p>
          <w:p w:rsidR="00C67E85" w:rsidRPr="001F0B32" w:rsidRDefault="00C67E85" w:rsidP="00DD6C7B">
            <w:pPr>
              <w:pStyle w:val="Description"/>
            </w:pPr>
            <w:r w:rsidRPr="00736434">
              <w:t xml:space="preserve">A position </w:t>
            </w:r>
            <w:r w:rsidR="00373741">
              <w:t xml:space="preserve">using </w:t>
            </w:r>
            <w:r w:rsidRPr="00736434">
              <w:t>proven technical skills.</w:t>
            </w:r>
          </w:p>
        </w:tc>
      </w:tr>
      <w:tr w:rsidR="00C67E85">
        <w:tblPrEx>
          <w:tblCellMar>
            <w:top w:w="0" w:type="dxa"/>
            <w:bottom w:w="0" w:type="dxa"/>
          </w:tblCellMar>
        </w:tblPrEx>
        <w:tc>
          <w:tcPr>
            <w:tcW w:w="8856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C67E85" w:rsidP="00C67E85">
            <w:pPr>
              <w:pStyle w:val="Heading1"/>
            </w:pPr>
            <w:r w:rsidRPr="00736434">
              <w:t>PROFILE</w:t>
            </w:r>
          </w:p>
        </w:tc>
      </w:tr>
      <w:tr w:rsidR="00C67E85">
        <w:tblPrEx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378" w:type="dxa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C67E85" w:rsidP="00C67E85"/>
        </w:tc>
        <w:tc>
          <w:tcPr>
            <w:tcW w:w="8478" w:type="dxa"/>
            <w:gridSpan w:val="2"/>
            <w:tcBorders>
              <w:top w:val="single" w:sz="2" w:space="0" w:color="808080"/>
              <w:bottom w:val="single" w:sz="2" w:space="0" w:color="808080"/>
            </w:tcBorders>
          </w:tcPr>
          <w:p w:rsidR="00C67E85" w:rsidRPr="00736434" w:rsidRDefault="00C67E85" w:rsidP="00A76BF2">
            <w:pPr>
              <w:pStyle w:val="bulletedlist"/>
            </w:pPr>
            <w:r w:rsidRPr="00736434">
              <w:t xml:space="preserve">Familiar with </w:t>
            </w:r>
            <w:r w:rsidR="00D45FC9">
              <w:t>MS-</w:t>
            </w:r>
            <w:r w:rsidRPr="00736434">
              <w:t xml:space="preserve">DOS, </w:t>
            </w:r>
            <w:r w:rsidR="00D45FC9">
              <w:t xml:space="preserve">Microsoft </w:t>
            </w:r>
            <w:r w:rsidRPr="00736434">
              <w:t xml:space="preserve">Windows, </w:t>
            </w:r>
            <w:r w:rsidR="00A00AAF">
              <w:t xml:space="preserve">Microsoft </w:t>
            </w:r>
            <w:r w:rsidR="00D45FC9">
              <w:t>Word,</w:t>
            </w:r>
            <w:r w:rsidR="00A00AAF">
              <w:t xml:space="preserve"> Microsoft</w:t>
            </w:r>
            <w:r w:rsidR="00D45FC9">
              <w:t xml:space="preserve"> Excel</w:t>
            </w:r>
            <w:r w:rsidR="00A00AAF">
              <w:t>,</w:t>
            </w:r>
            <w:r w:rsidRPr="00736434">
              <w:t xml:space="preserve"> and </w:t>
            </w:r>
            <w:r w:rsidR="00A00AAF">
              <w:t xml:space="preserve">Microsoft </w:t>
            </w:r>
            <w:r w:rsidR="00D45FC9">
              <w:t>Outlook</w:t>
            </w:r>
            <w:r w:rsidRPr="00736434">
              <w:t>.</w:t>
            </w:r>
          </w:p>
          <w:p w:rsidR="00C67E85" w:rsidRPr="00736434" w:rsidRDefault="00C67E85" w:rsidP="00966DB7">
            <w:pPr>
              <w:pStyle w:val="bulletedlist"/>
            </w:pPr>
            <w:r w:rsidRPr="00736434">
              <w:t>Knowledge of PC setup and installation, as well as various peripherals, data entry</w:t>
            </w:r>
            <w:r w:rsidR="00A00AAF">
              <w:t>,</w:t>
            </w:r>
            <w:r w:rsidRPr="00736434">
              <w:t xml:space="preserve"> and file updating.</w:t>
            </w:r>
          </w:p>
          <w:p w:rsidR="00C67E85" w:rsidRPr="00736434" w:rsidRDefault="00C67E85" w:rsidP="00DD6C7B">
            <w:pPr>
              <w:pStyle w:val="bulletedlistlastitem"/>
            </w:pPr>
            <w:r w:rsidRPr="00736434">
              <w:t>Experience</w:t>
            </w:r>
            <w:r w:rsidR="00373741">
              <w:t xml:space="preserve">d in system-operations </w:t>
            </w:r>
            <w:r w:rsidRPr="00736434">
              <w:t>training</w:t>
            </w:r>
            <w:r w:rsidR="00373741">
              <w:t>,</w:t>
            </w:r>
            <w:r w:rsidRPr="00736434">
              <w:t xml:space="preserve"> collections</w:t>
            </w:r>
            <w:r w:rsidR="00373741">
              <w:t>,</w:t>
            </w:r>
            <w:r w:rsidRPr="00736434">
              <w:t xml:space="preserve"> and customer service.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270"/>
        </w:trPr>
        <w:tc>
          <w:tcPr>
            <w:tcW w:w="8856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966DB7" w:rsidRPr="00736434" w:rsidRDefault="00966DB7" w:rsidP="00966DB7">
            <w:pPr>
              <w:pStyle w:val="Heading1"/>
            </w:pPr>
            <w:r w:rsidRPr="00736434">
              <w:t>EMPLOYMENT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 w:val="restart"/>
            <w:tcBorders>
              <w:top w:val="single" w:sz="2" w:space="0" w:color="808080"/>
            </w:tcBorders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  <w:tcBorders>
              <w:top w:val="single" w:sz="2" w:space="0" w:color="808080"/>
            </w:tcBorders>
          </w:tcPr>
          <w:p w:rsidR="00966DB7" w:rsidRPr="001F0B32" w:rsidRDefault="00966DB7" w:rsidP="001F0B32">
            <w:pPr>
              <w:pStyle w:val="Location"/>
            </w:pPr>
            <w:r w:rsidRPr="001F0B32">
              <w:t>U.S. Post Office</w:t>
            </w:r>
            <w:r w:rsidRPr="0046073E">
              <w:rPr>
                <w:b w:val="0"/>
              </w:rPr>
              <w:t>,</w:t>
            </w:r>
            <w:r w:rsidRPr="001F0B32">
              <w:t xml:space="preserve"> </w:t>
            </w:r>
            <w:r w:rsidRPr="001F0B32">
              <w:rPr>
                <w:b w:val="0"/>
              </w:rPr>
              <w:t>Forest Park, IL</w:t>
            </w:r>
          </w:p>
        </w:tc>
        <w:tc>
          <w:tcPr>
            <w:tcW w:w="1548" w:type="dxa"/>
            <w:tcBorders>
              <w:top w:val="single" w:sz="2" w:space="0" w:color="808080"/>
            </w:tcBorders>
          </w:tcPr>
          <w:p w:rsidR="00966DB7" w:rsidRPr="00736434" w:rsidRDefault="00966DB7" w:rsidP="00966DB7">
            <w:pPr>
              <w:pStyle w:val="Dates"/>
            </w:pPr>
            <w:r w:rsidRPr="00736434">
              <w:t>199</w:t>
            </w:r>
            <w:r w:rsidR="00D45FC9">
              <w:t>9</w:t>
            </w:r>
            <w:r w:rsidRPr="00736434">
              <w:t>-Present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</w:tcPr>
          <w:p w:rsidR="00966DB7" w:rsidRPr="00736434" w:rsidRDefault="00966DB7" w:rsidP="00966DB7">
            <w:pPr>
              <w:pStyle w:val="Position"/>
            </w:pPr>
            <w:r w:rsidRPr="00736434">
              <w:t>Parcel Post Distributor</w:t>
            </w:r>
          </w:p>
          <w:p w:rsidR="00966DB7" w:rsidRPr="00736434" w:rsidRDefault="00966DB7" w:rsidP="00DD6C7B">
            <w:pPr>
              <w:pStyle w:val="Description"/>
            </w:pPr>
            <w:r w:rsidRPr="00736434">
              <w:t xml:space="preserve">Responsible for </w:t>
            </w:r>
            <w:r w:rsidRPr="00966DB7">
              <w:t>various post</w:t>
            </w:r>
            <w:r w:rsidR="00373741">
              <w:t>-</w:t>
            </w:r>
            <w:r w:rsidRPr="00966DB7">
              <w:t>office functions</w:t>
            </w:r>
            <w:r w:rsidR="00373741">
              <w:t>,</w:t>
            </w:r>
            <w:r w:rsidRPr="00966DB7">
              <w:t xml:space="preserve"> including mail sorting.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</w:tcPr>
          <w:p w:rsidR="00966DB7" w:rsidRPr="001F0B32" w:rsidRDefault="00D45FC9" w:rsidP="001F0B32">
            <w:pPr>
              <w:pStyle w:val="Location"/>
            </w:pPr>
            <w:r>
              <w:t>A. Datum Corporation</w:t>
            </w:r>
            <w:r w:rsidR="00966DB7" w:rsidRPr="0046073E">
              <w:rPr>
                <w:b w:val="0"/>
              </w:rPr>
              <w:t>,</w:t>
            </w:r>
            <w:r w:rsidR="00966DB7" w:rsidRPr="001F0B32">
              <w:t xml:space="preserve"> </w:t>
            </w:r>
            <w:r w:rsidR="00966DB7" w:rsidRPr="001F0B32">
              <w:rPr>
                <w:b w:val="0"/>
              </w:rPr>
              <w:t>Calumet City, IL</w:t>
            </w:r>
          </w:p>
        </w:tc>
        <w:tc>
          <w:tcPr>
            <w:tcW w:w="1548" w:type="dxa"/>
          </w:tcPr>
          <w:p w:rsidR="00966DB7" w:rsidRPr="00736434" w:rsidRDefault="00966DB7" w:rsidP="00966DB7">
            <w:pPr>
              <w:pStyle w:val="Dates"/>
            </w:pPr>
            <w:r w:rsidRPr="00736434">
              <w:t>199</w:t>
            </w:r>
            <w:r w:rsidR="00D45FC9">
              <w:t>8</w:t>
            </w:r>
            <w:r w:rsidRPr="00736434">
              <w:t>-199</w:t>
            </w:r>
            <w:r w:rsidR="00D45FC9">
              <w:t>9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</w:tcPr>
          <w:p w:rsidR="00966DB7" w:rsidRPr="00736434" w:rsidRDefault="00966DB7" w:rsidP="00966DB7">
            <w:pPr>
              <w:pStyle w:val="Position"/>
            </w:pPr>
            <w:r w:rsidRPr="00736434">
              <w:t>Computer Sales Representative</w:t>
            </w:r>
          </w:p>
          <w:p w:rsidR="00966DB7" w:rsidRPr="00736434" w:rsidRDefault="00A00AAF" w:rsidP="00892AC5">
            <w:pPr>
              <w:pStyle w:val="bulletedlist"/>
            </w:pPr>
            <w:r>
              <w:t>T</w:t>
            </w:r>
            <w:r w:rsidR="00966DB7" w:rsidRPr="00736434">
              <w:t>rain</w:t>
            </w:r>
            <w:r>
              <w:t>ed</w:t>
            </w:r>
            <w:r w:rsidR="00966DB7" w:rsidRPr="00736434">
              <w:t xml:space="preserve"> staff and customers in computer</w:t>
            </w:r>
            <w:r w:rsidR="00373741">
              <w:t>-</w:t>
            </w:r>
            <w:r w:rsidR="00966DB7" w:rsidRPr="00736434">
              <w:t>system setup and operations.</w:t>
            </w:r>
          </w:p>
          <w:p w:rsidR="003E1AAC" w:rsidRPr="00736434" w:rsidRDefault="00966DB7" w:rsidP="00DD6C7B">
            <w:pPr>
              <w:pStyle w:val="bulletedlistlastitem"/>
            </w:pPr>
            <w:r w:rsidRPr="00736434">
              <w:t>Gained excellent experience in system operations and various types of hardware and software.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</w:tcPr>
          <w:p w:rsidR="00966DB7" w:rsidRPr="001F0B32" w:rsidRDefault="00D45FC9" w:rsidP="001F0B32">
            <w:pPr>
              <w:pStyle w:val="Location"/>
            </w:pPr>
            <w:r>
              <w:t>Woodgrove Bank</w:t>
            </w:r>
            <w:r w:rsidR="00966DB7" w:rsidRPr="0046073E">
              <w:rPr>
                <w:b w:val="0"/>
              </w:rPr>
              <w:t>,</w:t>
            </w:r>
            <w:r w:rsidR="00966DB7" w:rsidRPr="001F0B32">
              <w:t xml:space="preserve"> </w:t>
            </w:r>
            <w:r w:rsidR="00966DB7" w:rsidRPr="001F0B32">
              <w:rPr>
                <w:b w:val="0"/>
              </w:rPr>
              <w:t>Riverside, CA</w:t>
            </w:r>
          </w:p>
        </w:tc>
        <w:tc>
          <w:tcPr>
            <w:tcW w:w="1548" w:type="dxa"/>
          </w:tcPr>
          <w:p w:rsidR="00966DB7" w:rsidRPr="00736434" w:rsidRDefault="00966DB7" w:rsidP="00966DB7">
            <w:pPr>
              <w:pStyle w:val="Dates"/>
            </w:pPr>
            <w:r w:rsidRPr="00736434">
              <w:t>199</w:t>
            </w:r>
            <w:r w:rsidR="00D45FC9">
              <w:t>5</w:t>
            </w:r>
            <w:r w:rsidRPr="00736434">
              <w:t>-199</w:t>
            </w:r>
            <w:r w:rsidR="00D45FC9">
              <w:t>7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</w:tcPr>
          <w:p w:rsidR="00966DB7" w:rsidRPr="00736434" w:rsidRDefault="00A00AAF" w:rsidP="00966DB7">
            <w:pPr>
              <w:pStyle w:val="Position"/>
            </w:pPr>
            <w:r>
              <w:t>Collections/</w:t>
            </w:r>
            <w:r w:rsidR="00966DB7" w:rsidRPr="00736434">
              <w:t>Assistant Manager</w:t>
            </w:r>
          </w:p>
          <w:p w:rsidR="00966DB7" w:rsidRPr="00736434" w:rsidRDefault="00966DB7" w:rsidP="00892AC5">
            <w:pPr>
              <w:pStyle w:val="bulletedlist"/>
            </w:pPr>
            <w:r w:rsidRPr="00736434">
              <w:t>Directed and maintained collection operations related to past-due credit card accounts, including credit checks and status reporting.</w:t>
            </w:r>
          </w:p>
          <w:p w:rsidR="00966DB7" w:rsidRPr="00736434" w:rsidRDefault="00966DB7" w:rsidP="00DD6C7B">
            <w:pPr>
              <w:pStyle w:val="bulletedlistlastitem"/>
            </w:pPr>
            <w:r w:rsidRPr="00736434">
              <w:t>Assisted in training and supervising staff in all operations.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6930" w:type="dxa"/>
          </w:tcPr>
          <w:p w:rsidR="00966DB7" w:rsidRPr="001F0B32" w:rsidRDefault="00D45FC9" w:rsidP="001F0B32">
            <w:pPr>
              <w:pStyle w:val="Location"/>
            </w:pPr>
            <w:r>
              <w:t>Adventure Works</w:t>
            </w:r>
            <w:r w:rsidR="00966DB7" w:rsidRPr="0046073E">
              <w:rPr>
                <w:b w:val="0"/>
              </w:rPr>
              <w:t>,</w:t>
            </w:r>
            <w:r w:rsidR="00966DB7" w:rsidRPr="001F0B32">
              <w:t xml:space="preserve"> </w:t>
            </w:r>
            <w:r w:rsidR="00966DB7" w:rsidRPr="001F0B32">
              <w:rPr>
                <w:b w:val="0"/>
              </w:rPr>
              <w:t>Lansing, IL</w:t>
            </w:r>
          </w:p>
        </w:tc>
        <w:tc>
          <w:tcPr>
            <w:tcW w:w="1548" w:type="dxa"/>
          </w:tcPr>
          <w:p w:rsidR="00966DB7" w:rsidRPr="00736434" w:rsidRDefault="00966DB7" w:rsidP="00966DB7">
            <w:pPr>
              <w:pStyle w:val="Dates"/>
            </w:pPr>
            <w:r w:rsidRPr="00736434">
              <w:t>19</w:t>
            </w:r>
            <w:r w:rsidR="00D45FC9">
              <w:t>92</w:t>
            </w:r>
            <w:r w:rsidRPr="00736434">
              <w:t>-19</w:t>
            </w:r>
            <w:r w:rsidR="00D45FC9">
              <w:t>93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  <w:tcBorders>
              <w:bottom w:val="single" w:sz="2" w:space="0" w:color="808080"/>
            </w:tcBorders>
          </w:tcPr>
          <w:p w:rsidR="00966DB7" w:rsidRPr="00736434" w:rsidRDefault="00966DB7" w:rsidP="00966DB7">
            <w:pPr>
              <w:pStyle w:val="Heading1"/>
            </w:pPr>
          </w:p>
        </w:tc>
        <w:tc>
          <w:tcPr>
            <w:tcW w:w="8478" w:type="dxa"/>
            <w:gridSpan w:val="2"/>
            <w:tcBorders>
              <w:bottom w:val="single" w:sz="2" w:space="0" w:color="808080"/>
            </w:tcBorders>
          </w:tcPr>
          <w:p w:rsidR="00966DB7" w:rsidRPr="00892AC5" w:rsidRDefault="00966DB7" w:rsidP="00DD6C7B">
            <w:pPr>
              <w:pStyle w:val="Positionwspace"/>
            </w:pPr>
            <w:r w:rsidRPr="00736434">
              <w:t>Sales Representative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8856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966DB7" w:rsidRPr="00736434" w:rsidRDefault="002D13F2" w:rsidP="00966DB7">
            <w:pPr>
              <w:pStyle w:val="Heading1"/>
            </w:pPr>
            <w:r>
              <w:t>EDUCATION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 w:val="restart"/>
            <w:tcBorders>
              <w:top w:val="single" w:sz="2" w:space="0" w:color="808080"/>
            </w:tcBorders>
          </w:tcPr>
          <w:p w:rsidR="00966DB7" w:rsidRPr="00736434" w:rsidRDefault="00966DB7" w:rsidP="00966DB7"/>
        </w:tc>
        <w:tc>
          <w:tcPr>
            <w:tcW w:w="6930" w:type="dxa"/>
            <w:tcBorders>
              <w:top w:val="single" w:sz="2" w:space="0" w:color="808080"/>
            </w:tcBorders>
          </w:tcPr>
          <w:p w:rsidR="00966DB7" w:rsidRPr="001F0B32" w:rsidRDefault="00D45FC9" w:rsidP="001F0B32">
            <w:pPr>
              <w:pStyle w:val="Location"/>
            </w:pPr>
            <w:r>
              <w:t>Ivy Tech College</w:t>
            </w:r>
            <w:r w:rsidRPr="0046073E">
              <w:rPr>
                <w:b w:val="0"/>
              </w:rPr>
              <w:t>,</w:t>
            </w:r>
            <w:r w:rsidRPr="00D45FC9">
              <w:rPr>
                <w:b w:val="0"/>
              </w:rPr>
              <w:t xml:space="preserve"> Gary, IN</w:t>
            </w:r>
          </w:p>
        </w:tc>
        <w:tc>
          <w:tcPr>
            <w:tcW w:w="1548" w:type="dxa"/>
            <w:tcBorders>
              <w:top w:val="single" w:sz="2" w:space="0" w:color="808080"/>
            </w:tcBorders>
          </w:tcPr>
          <w:p w:rsidR="00966DB7" w:rsidRPr="00736434" w:rsidRDefault="00966DB7" w:rsidP="00966DB7">
            <w:pPr>
              <w:pStyle w:val="Dates"/>
            </w:pPr>
            <w:r w:rsidRPr="00736434">
              <w:t>19</w:t>
            </w:r>
            <w:r w:rsidR="00D45FC9">
              <w:t>93</w:t>
            </w:r>
            <w:r w:rsidRPr="00736434">
              <w:t>-199</w:t>
            </w:r>
            <w:r w:rsidR="00D45FC9">
              <w:t>5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/>
            <w:tcBorders>
              <w:bottom w:val="single" w:sz="2" w:space="0" w:color="808080"/>
            </w:tcBorders>
          </w:tcPr>
          <w:p w:rsidR="00966DB7" w:rsidRPr="00736434" w:rsidRDefault="00966DB7" w:rsidP="00966DB7"/>
        </w:tc>
        <w:tc>
          <w:tcPr>
            <w:tcW w:w="8478" w:type="dxa"/>
            <w:gridSpan w:val="2"/>
            <w:tcBorders>
              <w:bottom w:val="single" w:sz="2" w:space="0" w:color="808080"/>
            </w:tcBorders>
          </w:tcPr>
          <w:p w:rsidR="00966DB7" w:rsidRPr="00736434" w:rsidRDefault="00966DB7" w:rsidP="00966DB7">
            <w:pPr>
              <w:pStyle w:val="Position"/>
            </w:pPr>
            <w:r w:rsidRPr="00736434">
              <w:t>Major</w:t>
            </w:r>
            <w:r w:rsidR="00D45FC9">
              <w:t>:</w:t>
            </w:r>
            <w:r w:rsidRPr="00736434">
              <w:t xml:space="preserve"> Marketing</w:t>
            </w:r>
          </w:p>
          <w:p w:rsidR="00966DB7" w:rsidRPr="00892AC5" w:rsidRDefault="00966DB7" w:rsidP="00DD6C7B">
            <w:pPr>
              <w:pStyle w:val="Description"/>
            </w:pPr>
            <w:r w:rsidRPr="00736434">
              <w:t>Courses included business math, marketing, communications</w:t>
            </w:r>
            <w:r w:rsidR="00A00AAF">
              <w:t>,</w:t>
            </w:r>
            <w:r w:rsidRPr="00736434">
              <w:t xml:space="preserve"> and human </w:t>
            </w:r>
            <w:r w:rsidRPr="00892AC5">
              <w:t>relations</w:t>
            </w:r>
            <w:r w:rsidRPr="00736434">
              <w:t>.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162"/>
        </w:trPr>
        <w:tc>
          <w:tcPr>
            <w:tcW w:w="8856" w:type="dxa"/>
            <w:gridSpan w:val="3"/>
            <w:tcBorders>
              <w:top w:val="single" w:sz="2" w:space="0" w:color="808080"/>
              <w:bottom w:val="single" w:sz="2" w:space="0" w:color="808080"/>
            </w:tcBorders>
          </w:tcPr>
          <w:p w:rsidR="00966DB7" w:rsidRPr="00736434" w:rsidRDefault="002D13F2" w:rsidP="003E1AAC">
            <w:pPr>
              <w:pStyle w:val="Heading1"/>
            </w:pPr>
            <w:r>
              <w:t>MILITARY</w:t>
            </w:r>
          </w:p>
        </w:tc>
      </w:tr>
      <w:tr w:rsidR="003E1AAC">
        <w:tblPrEx>
          <w:tblCellMar>
            <w:top w:w="0" w:type="dxa"/>
            <w:bottom w:w="0" w:type="dxa"/>
          </w:tblCellMar>
        </w:tblPrEx>
        <w:trPr>
          <w:trHeight w:val="80"/>
        </w:trPr>
        <w:tc>
          <w:tcPr>
            <w:tcW w:w="378" w:type="dxa"/>
            <w:vMerge w:val="restart"/>
            <w:tcBorders>
              <w:top w:val="single" w:sz="2" w:space="0" w:color="808080"/>
            </w:tcBorders>
          </w:tcPr>
          <w:p w:rsidR="003E1AAC" w:rsidRPr="00736434" w:rsidRDefault="003E1AAC" w:rsidP="00C67E85"/>
        </w:tc>
        <w:tc>
          <w:tcPr>
            <w:tcW w:w="6930" w:type="dxa"/>
            <w:tcBorders>
              <w:top w:val="single" w:sz="2" w:space="0" w:color="808080"/>
            </w:tcBorders>
          </w:tcPr>
          <w:p w:rsidR="003E1AAC" w:rsidRPr="001F0B32" w:rsidRDefault="003E1AAC" w:rsidP="001F0B32">
            <w:pPr>
              <w:pStyle w:val="Location"/>
            </w:pPr>
            <w:r w:rsidRPr="001F0B32">
              <w:t>United States Marine Corps</w:t>
            </w:r>
            <w:r w:rsidRPr="0046073E">
              <w:rPr>
                <w:b w:val="0"/>
              </w:rPr>
              <w:t>,</w:t>
            </w:r>
            <w:r w:rsidRPr="00D45FC9">
              <w:rPr>
                <w:b w:val="0"/>
              </w:rPr>
              <w:t xml:space="preserve"> Japan/Korea</w:t>
            </w:r>
          </w:p>
        </w:tc>
        <w:tc>
          <w:tcPr>
            <w:tcW w:w="1548" w:type="dxa"/>
            <w:tcBorders>
              <w:top w:val="single" w:sz="2" w:space="0" w:color="808080"/>
            </w:tcBorders>
          </w:tcPr>
          <w:p w:rsidR="003E1AAC" w:rsidRPr="00736434" w:rsidRDefault="003E1AAC" w:rsidP="003E1AAC">
            <w:pPr>
              <w:pStyle w:val="Dates"/>
            </w:pPr>
            <w:r w:rsidRPr="00736434">
              <w:t>198</w:t>
            </w:r>
            <w:r w:rsidR="00D45FC9">
              <w:t>8</w:t>
            </w:r>
            <w:r w:rsidRPr="00736434">
              <w:t>-19</w:t>
            </w:r>
            <w:r w:rsidR="00D45FC9">
              <w:t>92</w:t>
            </w:r>
          </w:p>
        </w:tc>
      </w:tr>
      <w:tr w:rsidR="00966DB7">
        <w:tblPrEx>
          <w:tblCellMar>
            <w:top w:w="0" w:type="dxa"/>
            <w:bottom w:w="0" w:type="dxa"/>
          </w:tblCellMar>
        </w:tblPrEx>
        <w:trPr>
          <w:trHeight w:val="442"/>
        </w:trPr>
        <w:tc>
          <w:tcPr>
            <w:tcW w:w="378" w:type="dxa"/>
            <w:vMerge/>
          </w:tcPr>
          <w:p w:rsidR="00966DB7" w:rsidRPr="00736434" w:rsidRDefault="00966DB7" w:rsidP="00C67E85"/>
        </w:tc>
        <w:tc>
          <w:tcPr>
            <w:tcW w:w="8478" w:type="dxa"/>
            <w:gridSpan w:val="2"/>
          </w:tcPr>
          <w:p w:rsidR="00966DB7" w:rsidRPr="00736434" w:rsidRDefault="00966DB7" w:rsidP="003E1AAC">
            <w:pPr>
              <w:pStyle w:val="Position"/>
            </w:pPr>
            <w:r w:rsidRPr="00736434">
              <w:t>NCO Corporal</w:t>
            </w:r>
          </w:p>
          <w:p w:rsidR="00966DB7" w:rsidRPr="00736434" w:rsidRDefault="00966DB7" w:rsidP="00892AC5">
            <w:pPr>
              <w:pStyle w:val="bulletedlist"/>
            </w:pPr>
            <w:r w:rsidRPr="00736434">
              <w:t>Supervised a crew of 10</w:t>
            </w:r>
            <w:r w:rsidR="00373741">
              <w:t>;</w:t>
            </w:r>
            <w:r w:rsidRPr="00736434">
              <w:t xml:space="preserve"> </w:t>
            </w:r>
            <w:r w:rsidR="00373741">
              <w:t>duties included small-arms inventory</w:t>
            </w:r>
            <w:r w:rsidRPr="00736434">
              <w:t xml:space="preserve"> and record keeping.</w:t>
            </w:r>
          </w:p>
          <w:p w:rsidR="00966DB7" w:rsidRPr="00736434" w:rsidRDefault="00966DB7" w:rsidP="00892AC5">
            <w:pPr>
              <w:pStyle w:val="bulletedlist"/>
            </w:pPr>
            <w:r w:rsidRPr="00736434">
              <w:t>Earned various awards for excellent service.</w:t>
            </w:r>
          </w:p>
        </w:tc>
      </w:tr>
    </w:tbl>
    <w:p w:rsidR="00FD3F5C" w:rsidRDefault="00FD3F5C" w:rsidP="00C67E85">
      <w:pPr>
        <w:rPr>
          <w:rFonts w:cs="Arial"/>
          <w:szCs w:val="20"/>
        </w:rPr>
      </w:pPr>
    </w:p>
    <w:sectPr w:rsidR="00FD3F5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01C25"/>
    <w:multiLevelType w:val="hybridMultilevel"/>
    <w:tmpl w:val="F63ACF9A"/>
    <w:lvl w:ilvl="0" w:tplc="B7F4A8E0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3604874"/>
    <w:multiLevelType w:val="hybridMultilevel"/>
    <w:tmpl w:val="76A64A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E4416E5"/>
    <w:multiLevelType w:val="hybridMultilevel"/>
    <w:tmpl w:val="22BCDA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6AB2941"/>
    <w:multiLevelType w:val="hybridMultilevel"/>
    <w:tmpl w:val="DEC255B8"/>
    <w:lvl w:ilvl="0" w:tplc="0276E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714190B"/>
    <w:multiLevelType w:val="hybridMultilevel"/>
    <w:tmpl w:val="DFDED554"/>
    <w:lvl w:ilvl="0" w:tplc="8BAA88BE">
      <w:start w:val="1"/>
      <w:numFmt w:val="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attachedTemplate r:id="rId1"/>
  <w:stylePaneFormatFilter w:val="3F01"/>
  <w:defaultTabStop w:val="720"/>
  <w:noPunctuationKerning/>
  <w:characterSpacingControl w:val="doNotCompress"/>
  <w:compat/>
  <w:rsids>
    <w:rsidRoot w:val="001418B9"/>
    <w:rsid w:val="001065B3"/>
    <w:rsid w:val="001418B9"/>
    <w:rsid w:val="001E2498"/>
    <w:rsid w:val="001F0B32"/>
    <w:rsid w:val="00240C94"/>
    <w:rsid w:val="002D13F2"/>
    <w:rsid w:val="00373741"/>
    <w:rsid w:val="003E1AAC"/>
    <w:rsid w:val="0046073E"/>
    <w:rsid w:val="00523DCA"/>
    <w:rsid w:val="00736434"/>
    <w:rsid w:val="00892AC5"/>
    <w:rsid w:val="00966DB7"/>
    <w:rsid w:val="009C7D53"/>
    <w:rsid w:val="00A00AAF"/>
    <w:rsid w:val="00A76BF2"/>
    <w:rsid w:val="00B20B36"/>
    <w:rsid w:val="00C67E85"/>
    <w:rsid w:val="00C7519D"/>
    <w:rsid w:val="00D45FC9"/>
    <w:rsid w:val="00DC68EC"/>
    <w:rsid w:val="00DD6C7B"/>
    <w:rsid w:val="00FD3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92AC5"/>
    <w:pPr>
      <w:spacing w:line="220" w:lineRule="exact"/>
    </w:pPr>
    <w:rPr>
      <w:rFonts w:ascii="Tahoma" w:hAnsi="Tahoma"/>
      <w:spacing w:val="10"/>
      <w:kern w:val="32"/>
      <w:sz w:val="16"/>
      <w:szCs w:val="16"/>
    </w:rPr>
  </w:style>
  <w:style w:type="paragraph" w:styleId="Heading1">
    <w:name w:val="heading 1"/>
    <w:basedOn w:val="Normal"/>
    <w:next w:val="Normal"/>
    <w:qFormat/>
    <w:rsid w:val="00C67E85"/>
    <w:pPr>
      <w:spacing w:before="60" w:after="60"/>
      <w:outlineLvl w:val="0"/>
    </w:pPr>
  </w:style>
  <w:style w:type="paragraph" w:styleId="Heading2">
    <w:name w:val="heading 2"/>
    <w:basedOn w:val="Heading1"/>
    <w:next w:val="Normal"/>
    <w:qFormat/>
    <w:rsid w:val="00C67E85"/>
    <w:pPr>
      <w:spacing w:before="240" w:after="40"/>
      <w:outlineLvl w:val="1"/>
    </w:pPr>
    <w:rPr>
      <w:b/>
    </w:rPr>
  </w:style>
  <w:style w:type="paragraph" w:styleId="Heading3">
    <w:name w:val="heading 3"/>
    <w:basedOn w:val="Heading1"/>
    <w:next w:val="Normal"/>
    <w:qFormat/>
    <w:rsid w:val="00B20B36"/>
    <w:pPr>
      <w:outlineLvl w:val="2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bulletedlist">
    <w:name w:val="bulleted list"/>
    <w:basedOn w:val="Normal"/>
    <w:link w:val="bulletedlistChar"/>
    <w:rsid w:val="00D45FC9"/>
    <w:pPr>
      <w:numPr>
        <w:numId w:val="5"/>
      </w:numPr>
      <w:spacing w:before="40" w:after="60"/>
    </w:pPr>
  </w:style>
  <w:style w:type="paragraph" w:customStyle="1" w:styleId="Location">
    <w:name w:val="Location"/>
    <w:basedOn w:val="Normal"/>
    <w:rsid w:val="001F0B32"/>
    <w:pPr>
      <w:spacing w:before="40"/>
    </w:pPr>
    <w:rPr>
      <w:b/>
    </w:rPr>
  </w:style>
  <w:style w:type="paragraph" w:customStyle="1" w:styleId="Position">
    <w:name w:val="Position"/>
    <w:basedOn w:val="Normal"/>
    <w:rsid w:val="00966DB7"/>
    <w:pPr>
      <w:spacing w:after="60"/>
    </w:pPr>
    <w:rPr>
      <w:i/>
    </w:rPr>
  </w:style>
  <w:style w:type="paragraph" w:customStyle="1" w:styleId="Dates">
    <w:name w:val="Dates"/>
    <w:basedOn w:val="Normal"/>
    <w:rsid w:val="001F0B32"/>
    <w:pPr>
      <w:spacing w:before="60"/>
      <w:jc w:val="right"/>
    </w:pPr>
  </w:style>
  <w:style w:type="character" w:customStyle="1" w:styleId="bulletedlistChar">
    <w:name w:val="bulleted list Char"/>
    <w:basedOn w:val="DefaultParagraphFont"/>
    <w:link w:val="bulletedlist"/>
    <w:rsid w:val="00D45FC9"/>
    <w:rPr>
      <w:rFonts w:ascii="Tahoma" w:hAnsi="Tahoma"/>
      <w:spacing w:val="10"/>
      <w:kern w:val="32"/>
      <w:sz w:val="16"/>
      <w:szCs w:val="16"/>
      <w:lang w:val="en-US" w:eastAsia="en-US" w:bidi="ar-SA"/>
    </w:rPr>
  </w:style>
  <w:style w:type="paragraph" w:styleId="BalloonText">
    <w:name w:val="Balloon Text"/>
    <w:basedOn w:val="Normal"/>
    <w:semiHidden/>
    <w:rsid w:val="003E1AAC"/>
    <w:rPr>
      <w:rFonts w:cs="Tahoma"/>
    </w:rPr>
  </w:style>
  <w:style w:type="paragraph" w:customStyle="1" w:styleId="Description">
    <w:name w:val="Description"/>
    <w:basedOn w:val="Normal"/>
    <w:rsid w:val="00DD6C7B"/>
    <w:pPr>
      <w:spacing w:after="200"/>
    </w:pPr>
  </w:style>
  <w:style w:type="paragraph" w:customStyle="1" w:styleId="bulletedlistlastitem">
    <w:name w:val="bulleted list last item"/>
    <w:basedOn w:val="bulletedlist"/>
    <w:rsid w:val="00DD6C7B"/>
    <w:pPr>
      <w:spacing w:after="200"/>
    </w:pPr>
    <w:rPr>
      <w:szCs w:val="20"/>
    </w:rPr>
  </w:style>
  <w:style w:type="paragraph" w:customStyle="1" w:styleId="Positionwspace">
    <w:name w:val="Position w/space"/>
    <w:basedOn w:val="Position"/>
    <w:rsid w:val="00DD6C7B"/>
    <w:pPr>
      <w:spacing w:after="200"/>
    </w:pPr>
    <w:rPr>
      <w:iCs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shutosh\Application%20Data\Microsoft\Templates\Computer%20technician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Computer technician resume.dot</Template>
  <TotalTime>1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Career Press</Company>
  <LinksUpToDate>false</LinksUpToDate>
  <CharactersWithSpaces>1655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1</cp:revision>
  <cp:lastPrinted>2003-10-07T03:12:00Z</cp:lastPrinted>
  <dcterms:created xsi:type="dcterms:W3CDTF">2008-09-12T08:28:00Z</dcterms:created>
  <dcterms:modified xsi:type="dcterms:W3CDTF">2008-09-12T08:29:00Z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TC063689881033</vt:lpwstr>
  </property>
</Properties>
</file>